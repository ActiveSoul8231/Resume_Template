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2592"/>
        <w:gridCol w:w="4116"/>
      </w:tblGrid>
      <w:tr w:rsidR="00597063" w:rsidRPr="007811F9">
        <w:tblPrEx>
          <w:tblCellMar>
            <w:top w:w="0" w:type="dxa"/>
            <w:bottom w:w="0" w:type="dxa"/>
          </w:tblCellMar>
        </w:tblPrEx>
        <w:tc>
          <w:tcPr>
            <w:tcW w:w="2592" w:type="dxa"/>
          </w:tcPr>
          <w:p w:rsidR="00597063" w:rsidRPr="006708EC" w:rsidRDefault="00500612">
            <w:pPr>
              <w:pStyle w:val="Address2"/>
              <w:rPr>
                <w:sz w:val="18"/>
                <w:szCs w:val="18"/>
              </w:rPr>
            </w:pPr>
            <w:bookmarkStart w:id="0" w:name="xgraphic"/>
            <w:bookmarkStart w:id="1" w:name="_GoBack"/>
            <w:bookmarkEnd w:id="1"/>
            <w:r w:rsidRPr="006708EC">
              <w:rPr>
                <w:rFonts w:ascii="宋体" w:hAnsi="宋体" w:hint="eastAsia"/>
                <w:sz w:val="18"/>
                <w:szCs w:val="18"/>
              </w:rPr>
              <w:t>厦门市湖里区创业园</w:t>
            </w:r>
          </w:p>
        </w:tc>
        <w:tc>
          <w:tcPr>
            <w:tcW w:w="4116" w:type="dxa"/>
          </w:tcPr>
          <w:p w:rsidR="007811F9" w:rsidRDefault="00500612">
            <w:pPr>
              <w:pStyle w:val="Address1"/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</w:pPr>
            <w:r w:rsidRPr="006708EC"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生于</w:t>
            </w:r>
            <w:r w:rsidRPr="006708EC"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>198</w:t>
            </w:r>
            <w:r w:rsidR="00196FBA"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>5</w:t>
            </w:r>
            <w:r w:rsidRPr="006708EC"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年</w:t>
            </w:r>
            <w:r w:rsidRPr="006708EC"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>1</w:t>
            </w:r>
            <w:r w:rsidRPr="006708EC"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月</w:t>
            </w:r>
            <w:r w:rsidR="007811F9"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  <w:p w:rsidR="00597063" w:rsidRPr="006708EC" w:rsidRDefault="007811F9">
            <w:pPr>
              <w:pStyle w:val="Address1"/>
              <w:rPr>
                <w:rFonts w:ascii="宋体" w:hAnsi="宋体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>联系方式：</w:t>
            </w:r>
            <w:r w:rsidR="00500612" w:rsidRPr="006708EC"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>1528025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>8888</w:t>
            </w:r>
            <w:r w:rsidR="00196FBA">
              <w:rPr>
                <w:rFonts w:ascii="宋体" w:hAnsi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hyperlink r:id="rId7" w:history="1">
              <w:r w:rsidR="00196FBA" w:rsidRPr="00622CF5">
                <w:rPr>
                  <w:rStyle w:val="ab"/>
                  <w:rFonts w:ascii="宋体" w:hAnsi="宋体" w:hint="eastAsia"/>
                  <w:sz w:val="18"/>
                  <w:szCs w:val="18"/>
                  <w:lang w:eastAsia="zh-CN"/>
                </w:rPr>
                <w:t>hhhh@163.com</w:t>
              </w:r>
            </w:hyperlink>
          </w:p>
        </w:tc>
      </w:tr>
    </w:tbl>
    <w:bookmarkEnd w:id="0"/>
    <w:p w:rsidR="00597063" w:rsidRPr="00500612" w:rsidRDefault="00500612" w:rsidP="00500612">
      <w:pPr>
        <w:pStyle w:val="Name"/>
        <w:rPr>
          <w:rFonts w:hint="eastAsia"/>
        </w:rPr>
      </w:pPr>
      <w:r w:rsidRPr="00500612">
        <w:rPr>
          <w:rFonts w:hint="eastAsia"/>
        </w:rPr>
        <w:t>黄</w:t>
      </w:r>
      <w:r w:rsidR="00196FBA">
        <w:rPr>
          <w:rFonts w:hint="eastAsia"/>
        </w:rPr>
        <w:t>芯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02"/>
        <w:gridCol w:w="6538"/>
      </w:tblGrid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Pr="00594F57" w:rsidRDefault="00897446" w:rsidP="00594F57">
            <w:pPr>
              <w:pStyle w:val="SectionTitle"/>
              <w:rPr>
                <w:rFonts w:hint="eastAsia"/>
              </w:rPr>
            </w:pPr>
            <w:r w:rsidRPr="00594F57">
              <w:rPr>
                <w:rFonts w:hint="eastAsia"/>
              </w:rPr>
              <w:t>求职意向</w:t>
            </w:r>
          </w:p>
        </w:tc>
        <w:tc>
          <w:tcPr>
            <w:tcW w:w="6667" w:type="dxa"/>
          </w:tcPr>
          <w:p w:rsidR="00597063" w:rsidRPr="002411F0" w:rsidRDefault="005D24F4" w:rsidP="002411F0">
            <w:pPr>
              <w:pStyle w:val="CompanyNameOne"/>
              <w:rPr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行政客服类</w:t>
            </w:r>
            <w:r w:rsidR="00897446" w:rsidRPr="002411F0">
              <w:rPr>
                <w:rFonts w:ascii="宋体" w:hAnsi="宋体" w:hint="eastAsia"/>
                <w:sz w:val="21"/>
                <w:szCs w:val="21"/>
                <w:lang w:eastAsia="zh-CN"/>
              </w:rPr>
              <w:t>工作</w:t>
            </w:r>
          </w:p>
        </w:tc>
      </w:tr>
      <w:tr w:rsidR="0028382A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28382A" w:rsidRPr="00594F57" w:rsidRDefault="0028382A" w:rsidP="00594F57">
            <w:pPr>
              <w:pStyle w:val="SectionTit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6667" w:type="dxa"/>
          </w:tcPr>
          <w:p w:rsidR="0028382A" w:rsidRPr="002411F0" w:rsidRDefault="00160C1F" w:rsidP="002411F0">
            <w:pPr>
              <w:pStyle w:val="CompanyNameOne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8382A">
              <w:rPr>
                <w:rFonts w:ascii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行政客服</w:t>
            </w:r>
            <w:r w:rsidR="00846B1E">
              <w:rPr>
                <w:rFonts w:ascii="宋体" w:hAnsi="宋体" w:hint="eastAsia"/>
                <w:sz w:val="21"/>
                <w:szCs w:val="21"/>
                <w:lang w:eastAsia="zh-CN"/>
              </w:rPr>
              <w:t>经验</w:t>
            </w:r>
            <w:r w:rsidR="00147372">
              <w:rPr>
                <w:rFonts w:ascii="宋体" w:hAnsi="宋体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愿意从事行政客服等服务类职位</w:t>
            </w:r>
          </w:p>
        </w:tc>
      </w:tr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Default="00897446" w:rsidP="00594F57">
            <w:pPr>
              <w:pStyle w:val="SectionTitle"/>
            </w:pPr>
            <w:r w:rsidRPr="0095446F">
              <w:rPr>
                <w:rFonts w:hint="eastAsia"/>
              </w:rPr>
              <w:t>工作经历</w:t>
            </w:r>
          </w:p>
        </w:tc>
        <w:tc>
          <w:tcPr>
            <w:tcW w:w="6667" w:type="dxa"/>
          </w:tcPr>
          <w:p w:rsidR="00597063" w:rsidRPr="006708EC" w:rsidRDefault="00897446">
            <w:pPr>
              <w:pStyle w:val="CompanyNameOne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2008.7</w:t>
            </w:r>
            <w:r w:rsidRPr="006708EC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2009.6</w:t>
            </w:r>
            <w:r w:rsidR="00597063" w:rsidRPr="006708EC">
              <w:rPr>
                <w:rFonts w:ascii="宋体" w:hAnsi="宋体"/>
                <w:sz w:val="21"/>
                <w:szCs w:val="21"/>
                <w:lang w:eastAsia="zh-CN"/>
              </w:rPr>
              <w:tab/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华纳科技有限公司</w:t>
            </w:r>
            <w:r w:rsidR="00597063" w:rsidRPr="006708EC">
              <w:rPr>
                <w:rFonts w:ascii="宋体" w:hAnsi="宋体"/>
                <w:sz w:val="21"/>
                <w:szCs w:val="21"/>
                <w:lang w:eastAsia="zh-CN"/>
              </w:rPr>
              <w:tab/>
            </w:r>
          </w:p>
          <w:p w:rsidR="00597063" w:rsidRPr="006708EC" w:rsidRDefault="00897446">
            <w:pPr>
              <w:pStyle w:val="JobTitle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行政工作</w:t>
            </w:r>
          </w:p>
          <w:p w:rsidR="00897446" w:rsidRPr="006708EC" w:rsidRDefault="00897446">
            <w:pPr>
              <w:pStyle w:val="Achievemen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负责公司日常员工行政工作及陪同经理外出拜访工作</w:t>
            </w:r>
          </w:p>
          <w:p w:rsidR="00897446" w:rsidRPr="006708EC" w:rsidRDefault="00897446">
            <w:pPr>
              <w:pStyle w:val="Achievemen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在工作期间，曾主持公司早会及公司尾牙年会</w:t>
            </w:r>
          </w:p>
          <w:p w:rsidR="00597063" w:rsidRPr="006708EC" w:rsidRDefault="00897446">
            <w:pPr>
              <w:pStyle w:val="Achievemen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锻炼了本人的组织与交际能力</w:t>
            </w:r>
          </w:p>
        </w:tc>
      </w:tr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Default="00597063">
            <w:pPr>
              <w:rPr>
                <w:lang w:eastAsia="zh-CN"/>
              </w:rPr>
            </w:pPr>
          </w:p>
        </w:tc>
        <w:tc>
          <w:tcPr>
            <w:tcW w:w="6667" w:type="dxa"/>
          </w:tcPr>
          <w:p w:rsidR="00597063" w:rsidRPr="006708EC" w:rsidRDefault="00897446">
            <w:pPr>
              <w:pStyle w:val="CompanyName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2009.7</w:t>
            </w:r>
            <w:r w:rsidR="00597063" w:rsidRPr="006708EC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2010.1</w:t>
            </w:r>
            <w:r w:rsidR="00597063" w:rsidRPr="006708EC">
              <w:rPr>
                <w:rFonts w:ascii="宋体" w:hAnsi="宋体"/>
                <w:sz w:val="21"/>
                <w:szCs w:val="21"/>
                <w:lang w:eastAsia="zh-CN"/>
              </w:rPr>
              <w:tab/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大风歌文化传播有限公司</w:t>
            </w:r>
            <w:r w:rsidR="00597063" w:rsidRPr="006708EC">
              <w:rPr>
                <w:rFonts w:ascii="宋体" w:hAnsi="宋体"/>
                <w:sz w:val="21"/>
                <w:szCs w:val="21"/>
                <w:lang w:eastAsia="zh-CN"/>
              </w:rPr>
              <w:tab/>
            </w:r>
          </w:p>
          <w:p w:rsidR="00597063" w:rsidRPr="006708EC" w:rsidRDefault="006D354D">
            <w:pPr>
              <w:pStyle w:val="JobTitle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广告客服工作</w:t>
            </w:r>
          </w:p>
          <w:p w:rsidR="006D354D" w:rsidRPr="006708EC" w:rsidRDefault="006D354D">
            <w:pPr>
              <w:pStyle w:val="Achievemen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负责公司客户的维护与开发，准确传达客户的需求</w:t>
            </w:r>
          </w:p>
          <w:p w:rsidR="006D354D" w:rsidRPr="006708EC" w:rsidRDefault="006D354D">
            <w:pPr>
              <w:pStyle w:val="Achievemen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处理客户各种的问题，以让客户满意！</w:t>
            </w:r>
          </w:p>
          <w:p w:rsidR="00597063" w:rsidRPr="006708EC" w:rsidRDefault="006D354D">
            <w:pPr>
              <w:pStyle w:val="Achievemen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在工作期间，本人的工作表现也得到部门经理的认可</w:t>
            </w:r>
          </w:p>
        </w:tc>
      </w:tr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Default="00597063">
            <w:pPr>
              <w:rPr>
                <w:lang w:eastAsia="zh-CN"/>
              </w:rPr>
            </w:pPr>
          </w:p>
        </w:tc>
        <w:tc>
          <w:tcPr>
            <w:tcW w:w="6667" w:type="dxa"/>
          </w:tcPr>
          <w:p w:rsidR="00597063" w:rsidRPr="006708EC" w:rsidRDefault="00597063" w:rsidP="006D354D">
            <w:pPr>
              <w:pStyle w:val="Achievement"/>
              <w:numPr>
                <w:ilvl w:val="0"/>
                <w:numId w:val="0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Default="006D354D" w:rsidP="00594F57">
            <w:pPr>
              <w:pStyle w:val="SectionTitle"/>
              <w:rPr>
                <w:lang w:eastAsia="zh-CN"/>
              </w:rPr>
            </w:pPr>
            <w:r w:rsidRPr="0095446F">
              <w:rPr>
                <w:rFonts w:hint="eastAsia"/>
              </w:rPr>
              <w:t>教育背景</w:t>
            </w:r>
          </w:p>
        </w:tc>
        <w:tc>
          <w:tcPr>
            <w:tcW w:w="6667" w:type="dxa"/>
          </w:tcPr>
          <w:p w:rsidR="00597063" w:rsidRPr="006708EC" w:rsidRDefault="006D354D">
            <w:pPr>
              <w:pStyle w:val="Institution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2004</w:t>
            </w:r>
            <w:r w:rsidRPr="006708EC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2008</w:t>
            </w:r>
            <w:r w:rsidR="00597063" w:rsidRPr="006708EC">
              <w:rPr>
                <w:rFonts w:ascii="宋体" w:hAnsi="宋体"/>
                <w:sz w:val="21"/>
                <w:szCs w:val="21"/>
                <w:lang w:eastAsia="zh-CN"/>
              </w:rPr>
              <w:tab/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福建师范大学</w:t>
            </w:r>
            <w:r w:rsidR="00196FBA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         </w:t>
            </w: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市场营销专业</w:t>
            </w:r>
          </w:p>
          <w:p w:rsidR="006D354D" w:rsidRPr="006708EC" w:rsidRDefault="006D354D">
            <w:pPr>
              <w:pStyle w:val="Achievemen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主修市场营销，国际市场营销，网络营销，消费者行为学等</w:t>
            </w:r>
          </w:p>
          <w:p w:rsidR="006D354D" w:rsidRPr="006708EC" w:rsidRDefault="006D354D">
            <w:pPr>
              <w:pStyle w:val="Achievement"/>
              <w:rPr>
                <w:rFonts w:ascii="宋体" w:hAnsi="宋体" w:hint="eastAsia"/>
                <w:sz w:val="21"/>
                <w:szCs w:val="21"/>
              </w:rPr>
            </w:pPr>
            <w:r w:rsidRPr="006708EC">
              <w:rPr>
                <w:rFonts w:ascii="宋体" w:hAnsi="宋体" w:hint="eastAsia"/>
                <w:sz w:val="21"/>
                <w:szCs w:val="21"/>
              </w:rPr>
              <w:t>2008年6月获得学士学位</w:t>
            </w:r>
          </w:p>
          <w:p w:rsidR="00597063" w:rsidRPr="006708EC" w:rsidRDefault="00597063" w:rsidP="006D354D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Default="00594F57" w:rsidP="00594F57">
            <w:pPr>
              <w:pStyle w:val="SectionTitle"/>
              <w:rPr>
                <w:rFonts w:hint="eastAsia"/>
                <w:lang w:eastAsia="zh-CN"/>
              </w:rPr>
            </w:pPr>
            <w:r w:rsidRPr="00594F57">
              <w:rPr>
                <w:rFonts w:hint="eastAsia"/>
              </w:rPr>
              <w:t>奖励情况</w:t>
            </w:r>
          </w:p>
        </w:tc>
        <w:tc>
          <w:tcPr>
            <w:tcW w:w="6667" w:type="dxa"/>
          </w:tcPr>
          <w:p w:rsidR="00594F57" w:rsidRPr="006708EC" w:rsidRDefault="00594F57" w:rsidP="00594F57">
            <w:pPr>
              <w:pStyle w:val="Objective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在校四年获得三等与二等奖学金，及优秀学生干部、优秀团员等荣誉称。在校期间连续两年担任专业学习委员，锻炼了本人交际，组织沟及其他各方面的能力。并担任学院英语广播台英语编辑部部长，增了英语及其他各方面的知识。                                                   在校期间曾在电器公司，服装公司做过兼职，对其行业有一定的认识与了解。</w:t>
            </w:r>
          </w:p>
        </w:tc>
      </w:tr>
      <w:tr w:rsidR="0059706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97063" w:rsidRDefault="00594F57" w:rsidP="00594F57">
            <w:pPr>
              <w:pStyle w:val="SectionTitle"/>
              <w:rPr>
                <w:rFonts w:hint="eastAsia"/>
                <w:lang w:eastAsia="zh-CN"/>
              </w:rPr>
            </w:pPr>
            <w:r w:rsidRPr="00594F57">
              <w:rPr>
                <w:rFonts w:hint="eastAsia"/>
              </w:rPr>
              <w:t>性格特长</w:t>
            </w:r>
          </w:p>
        </w:tc>
        <w:tc>
          <w:tcPr>
            <w:tcW w:w="6667" w:type="dxa"/>
          </w:tcPr>
          <w:p w:rsidR="006D354D" w:rsidRPr="006708EC" w:rsidRDefault="00594F57" w:rsidP="006D354D">
            <w:pPr>
              <w:pStyle w:val="Objective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708EC">
              <w:rPr>
                <w:rFonts w:ascii="宋体" w:hAnsi="宋体" w:hint="eastAsia"/>
                <w:sz w:val="21"/>
                <w:szCs w:val="21"/>
                <w:lang w:eastAsia="zh-CN"/>
              </w:rPr>
              <w:t>本人性格活泼外向，喜欢交朋友，有亲和力，学习能力强，爱好音乐与旅游。                                                                                                                      个人特长：组织能力强，沟通与协调能力强，熟悉并能熟练office办公软件，熟悉用友ERP软件，英语口语水平较好，已取得高级商务英语口语证。</w:t>
            </w:r>
          </w:p>
          <w:p w:rsidR="006D354D" w:rsidRPr="006708EC" w:rsidRDefault="006D354D" w:rsidP="006D354D">
            <w:pPr>
              <w:pStyle w:val="a0"/>
              <w:rPr>
                <w:rFonts w:ascii="宋体" w:hAnsi="宋体" w:hint="eastAsia"/>
                <w:sz w:val="21"/>
                <w:szCs w:val="21"/>
                <w:lang w:eastAsia="zh-CN"/>
              </w:rPr>
            </w:pPr>
          </w:p>
        </w:tc>
      </w:tr>
    </w:tbl>
    <w:p w:rsidR="00597063" w:rsidRDefault="00597063">
      <w:pPr>
        <w:rPr>
          <w:rFonts w:hint="eastAsia"/>
          <w:lang w:eastAsia="zh-CN"/>
        </w:rPr>
      </w:pPr>
    </w:p>
    <w:p w:rsidR="00597063" w:rsidRDefault="00597063">
      <w:pPr>
        <w:rPr>
          <w:lang w:eastAsia="zh-CN"/>
        </w:rPr>
      </w:pPr>
    </w:p>
    <w:sectPr w:rsidR="00597063" w:rsidSect="00500612">
      <w:headerReference w:type="default" r:id="rId8"/>
      <w:pgSz w:w="12240" w:h="15840" w:code="1"/>
      <w:pgMar w:top="1008" w:right="1800" w:bottom="1440" w:left="180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5D9" w:rsidRDefault="002445D9">
      <w:r>
        <w:separator/>
      </w:r>
    </w:p>
  </w:endnote>
  <w:endnote w:type="continuationSeparator" w:id="0">
    <w:p w:rsidR="002445D9" w:rsidRDefault="0024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5D9" w:rsidRDefault="002445D9">
      <w:r>
        <w:separator/>
      </w:r>
    </w:p>
  </w:footnote>
  <w:footnote w:type="continuationSeparator" w:id="0">
    <w:p w:rsidR="002445D9" w:rsidRDefault="00244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C1F" w:rsidRDefault="005E1B21">
    <w:pPr>
      <w:pStyle w:val="a8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1905" r="317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098608" id="Rectangle 1" o:spid="_x0000_s1026" style="position:absolute;left:0;text-align:left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2049">
      <o:colormru v:ext="edit" colors="#c8c8c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46"/>
    <w:rsid w:val="00147372"/>
    <w:rsid w:val="00160C1F"/>
    <w:rsid w:val="00196FBA"/>
    <w:rsid w:val="002411F0"/>
    <w:rsid w:val="002445D9"/>
    <w:rsid w:val="00267D0A"/>
    <w:rsid w:val="00282FB4"/>
    <w:rsid w:val="0028382A"/>
    <w:rsid w:val="0031083E"/>
    <w:rsid w:val="003B7AC0"/>
    <w:rsid w:val="004548BE"/>
    <w:rsid w:val="00500612"/>
    <w:rsid w:val="00507DD3"/>
    <w:rsid w:val="00522979"/>
    <w:rsid w:val="005670F5"/>
    <w:rsid w:val="00594F57"/>
    <w:rsid w:val="00597063"/>
    <w:rsid w:val="005B6C07"/>
    <w:rsid w:val="005D24F4"/>
    <w:rsid w:val="005E1B21"/>
    <w:rsid w:val="00657D2C"/>
    <w:rsid w:val="006708EC"/>
    <w:rsid w:val="006D354D"/>
    <w:rsid w:val="007811F9"/>
    <w:rsid w:val="007B43CD"/>
    <w:rsid w:val="007F0FE4"/>
    <w:rsid w:val="00825267"/>
    <w:rsid w:val="0084302B"/>
    <w:rsid w:val="00846B1E"/>
    <w:rsid w:val="00897446"/>
    <w:rsid w:val="008C44E4"/>
    <w:rsid w:val="008F5499"/>
    <w:rsid w:val="009A098D"/>
    <w:rsid w:val="009B2B25"/>
    <w:rsid w:val="00B51BE3"/>
    <w:rsid w:val="00B82F87"/>
    <w:rsid w:val="00B83192"/>
    <w:rsid w:val="00BC01C3"/>
    <w:rsid w:val="00BD4AAA"/>
    <w:rsid w:val="00C10E5B"/>
    <w:rsid w:val="00C75708"/>
    <w:rsid w:val="00CA6ABF"/>
    <w:rsid w:val="00CB5CD4"/>
    <w:rsid w:val="00D301E3"/>
    <w:rsid w:val="00E6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8c8c8"/>
    </o:shapedefaults>
    <o:shapelayout v:ext="edit">
      <o:idmap v:ext="edit" data="1"/>
    </o:shapelayout>
  </w:shapeDefaults>
  <w:decimalSymbol w:val="."/>
  <w:listSeparator w:val=","/>
  <w15:chartTrackingRefBased/>
  <w15:docId w15:val="{C12E13D9-2613-4168-82A8-140844C0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HeadingBase"/>
    <w:next w:val="a0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2">
    <w:name w:val="heading 2"/>
    <w:basedOn w:val="HeadingBase"/>
    <w:next w:val="a0"/>
    <w:qFormat/>
    <w:pPr>
      <w:spacing w:before="220"/>
      <w:outlineLvl w:val="1"/>
    </w:pPr>
    <w:rPr>
      <w:b/>
    </w:rPr>
  </w:style>
  <w:style w:type="paragraph" w:styleId="3">
    <w:name w:val="heading 3"/>
    <w:basedOn w:val="HeadingBase"/>
    <w:next w:val="a0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4">
    <w:name w:val="heading 4"/>
    <w:basedOn w:val="HeadingBase"/>
    <w:next w:val="a0"/>
    <w:qFormat/>
    <w:pPr>
      <w:spacing w:after="220"/>
      <w:outlineLvl w:val="3"/>
    </w:pPr>
    <w:rPr>
      <w:sz w:val="20"/>
    </w:rPr>
  </w:style>
  <w:style w:type="paragraph" w:styleId="5">
    <w:name w:val="heading 5"/>
    <w:basedOn w:val="HeadingBase"/>
    <w:next w:val="a0"/>
    <w:qFormat/>
    <w:pPr>
      <w:outlineLvl w:val="4"/>
    </w:pPr>
  </w:style>
  <w:style w:type="paragraph" w:styleId="6">
    <w:name w:val="heading 6"/>
    <w:basedOn w:val="a"/>
    <w:next w:val="a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pPr>
      <w:spacing w:after="220" w:line="220" w:lineRule="atLeast"/>
      <w:ind w:right="-360"/>
    </w:pPr>
  </w:style>
  <w:style w:type="paragraph" w:customStyle="1" w:styleId="Achievement">
    <w:name w:val="Achievement"/>
    <w:basedOn w:val="a0"/>
    <w:autoRedefine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Address1">
    <w:name w:val="Address 1"/>
    <w:basedOn w:val="a"/>
    <w:pPr>
      <w:spacing w:line="200" w:lineRule="atLeast"/>
    </w:pPr>
    <w:rPr>
      <w:sz w:val="16"/>
    </w:rPr>
  </w:style>
  <w:style w:type="paragraph" w:customStyle="1" w:styleId="Address2">
    <w:name w:val="Address 2"/>
    <w:basedOn w:val="a"/>
    <w:pPr>
      <w:spacing w:line="200" w:lineRule="atLeast"/>
    </w:pPr>
    <w:rPr>
      <w:sz w:val="16"/>
    </w:rPr>
  </w:style>
  <w:style w:type="paragraph" w:styleId="a4">
    <w:name w:val="Body Text Indent"/>
    <w:basedOn w:val="a0"/>
    <w:pPr>
      <w:ind w:left="720"/>
    </w:pPr>
  </w:style>
  <w:style w:type="paragraph" w:customStyle="1" w:styleId="CityState">
    <w:name w:val="City/State"/>
    <w:basedOn w:val="a0"/>
    <w:next w:val="a0"/>
    <w:pPr>
      <w:keepNext/>
    </w:pPr>
  </w:style>
  <w:style w:type="paragraph" w:customStyle="1" w:styleId="CompanyName">
    <w:name w:val="Company Name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a"/>
  </w:style>
  <w:style w:type="paragraph" w:styleId="a5">
    <w:name w:val="Date"/>
    <w:basedOn w:val="a0"/>
    <w:pPr>
      <w:keepNext/>
    </w:pPr>
  </w:style>
  <w:style w:type="paragraph" w:customStyle="1" w:styleId="DocumentLabel">
    <w:name w:val="Document Label"/>
    <w:basedOn w:val="a"/>
    <w:next w:val="a"/>
    <w:pPr>
      <w:spacing w:after="220"/>
      <w:ind w:right="-360"/>
    </w:pPr>
    <w:rPr>
      <w:spacing w:val="-20"/>
      <w:sz w:val="48"/>
    </w:rPr>
  </w:style>
  <w:style w:type="character" w:styleId="a6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a"/>
    <w:pPr>
      <w:ind w:right="-360"/>
    </w:pPr>
  </w:style>
  <w:style w:type="paragraph" w:styleId="a7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a8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a0"/>
    <w:next w:val="a0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a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a1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a"/>
    <w:next w:val="a"/>
    <w:autoRedefine/>
    <w:rsid w:val="00500612"/>
    <w:pPr>
      <w:spacing w:before="360" w:after="440" w:line="240" w:lineRule="atLeast"/>
      <w:ind w:left="2160"/>
    </w:pPr>
    <w:rPr>
      <w:rFonts w:ascii="黑体" w:eastAsia="黑体"/>
      <w:spacing w:val="-20"/>
      <w:sz w:val="48"/>
      <w:lang w:eastAsia="zh-CN"/>
    </w:rPr>
  </w:style>
  <w:style w:type="paragraph" w:customStyle="1" w:styleId="NoTitle">
    <w:name w:val="No Title"/>
    <w:basedOn w:val="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a"/>
    <w:next w:val="a0"/>
    <w:pPr>
      <w:spacing w:before="220" w:after="220" w:line="220" w:lineRule="atLeast"/>
    </w:pPr>
  </w:style>
  <w:style w:type="character" w:styleId="a9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a"/>
    <w:next w:val="a"/>
    <w:autoRedefine/>
    <w:rsid w:val="00594F5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黑体" w:eastAsia="黑体" w:hAnsi="宋体"/>
      <w:spacing w:val="-10"/>
      <w:sz w:val="24"/>
    </w:rPr>
  </w:style>
  <w:style w:type="paragraph" w:customStyle="1" w:styleId="SectionSubtitle">
    <w:name w:val="Section Subtitle"/>
    <w:basedOn w:val="SectionTitle"/>
    <w:next w:val="a"/>
    <w:pPr>
      <w:pBdr>
        <w:top w:val="none" w:sz="0" w:space="0" w:color="auto"/>
      </w:pBdr>
    </w:pPr>
    <w:rPr>
      <w:b/>
      <w:spacing w:val="0"/>
      <w:position w:val="6"/>
    </w:rPr>
  </w:style>
  <w:style w:type="paragraph" w:styleId="aa">
    <w:name w:val="Balloon Text"/>
    <w:basedOn w:val="a"/>
    <w:semiHidden/>
    <w:rsid w:val="007B43CD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pPr>
      <w:spacing w:before="220"/>
    </w:pPr>
  </w:style>
  <w:style w:type="character" w:styleId="ab">
    <w:name w:val="Hyperlink"/>
    <w:basedOn w:val="a1"/>
    <w:rsid w:val="00897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hhh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Microsoft Corp.</Company>
  <LinksUpToDate>false</LinksUpToDate>
  <CharactersWithSpaces>840</CharactersWithSpaces>
  <SharedDoc>false</SharedDoc>
  <HLinks>
    <vt:vector size="6" baseType="variant">
      <vt:variant>
        <vt:i4>5570603</vt:i4>
      </vt:variant>
      <vt:variant>
        <vt:i4>0</vt:i4>
      </vt:variant>
      <vt:variant>
        <vt:i4>0</vt:i4>
      </vt:variant>
      <vt:variant>
        <vt:i4>5</vt:i4>
      </vt:variant>
      <vt:variant>
        <vt:lpwstr>mailto:hhhh@163.com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subject/>
  <dc:creator>微软用户</dc:creator>
  <cp:keywords/>
  <cp:lastModifiedBy>THE</cp:lastModifiedBy>
  <cp:revision>2</cp:revision>
  <cp:lastPrinted>1601-01-01T00:00:00Z</cp:lastPrinted>
  <dcterms:created xsi:type="dcterms:W3CDTF">2016-01-08T03:04:00Z</dcterms:created>
  <dcterms:modified xsi:type="dcterms:W3CDTF">2016-01-08T03:04:00Z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